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5C935" w14:textId="77777777" w:rsidR="00705A41" w:rsidRPr="006F6613" w:rsidRDefault="00C67A1E" w:rsidP="006F6613">
      <w:pPr>
        <w:jc w:val="center"/>
        <w:rPr>
          <w:b/>
          <w:sz w:val="24"/>
          <w:u w:val="single"/>
        </w:rPr>
      </w:pPr>
      <w:bookmarkStart w:id="0" w:name="_GoBack"/>
      <w:bookmarkEnd w:id="0"/>
      <w:r w:rsidRPr="006F6613">
        <w:rPr>
          <w:b/>
          <w:sz w:val="24"/>
          <w:u w:val="single"/>
        </w:rPr>
        <w:t xml:space="preserve">New </w:t>
      </w:r>
      <w:r w:rsidR="004D446C">
        <w:rPr>
          <w:b/>
          <w:sz w:val="24"/>
          <w:u w:val="single"/>
        </w:rPr>
        <w:t xml:space="preserve">SSH </w:t>
      </w:r>
      <w:r w:rsidRPr="006F6613">
        <w:rPr>
          <w:b/>
          <w:sz w:val="24"/>
          <w:u w:val="single"/>
        </w:rPr>
        <w:t xml:space="preserve">Connection Method </w:t>
      </w:r>
      <w:r w:rsidR="008E372B">
        <w:rPr>
          <w:b/>
          <w:sz w:val="24"/>
          <w:u w:val="single"/>
        </w:rPr>
        <w:t>through CyberArk</w:t>
      </w:r>
    </w:p>
    <w:p w14:paraId="4744B079" w14:textId="77777777" w:rsidR="00C67A1E" w:rsidRDefault="00C67A1E" w:rsidP="006F6613">
      <w:pPr>
        <w:spacing w:after="0"/>
      </w:pPr>
    </w:p>
    <w:p w14:paraId="3132F0F8" w14:textId="77777777" w:rsidR="008A2D3F" w:rsidRDefault="008A2D3F" w:rsidP="008A2D3F">
      <w:r>
        <w:t xml:space="preserve">Following list of </w:t>
      </w:r>
      <w:proofErr w:type="spellStart"/>
      <w:r>
        <w:t>ip’s</w:t>
      </w:r>
      <w:proofErr w:type="spellEnd"/>
      <w:r>
        <w:t xml:space="preserve"> are enabled for CyberArk access</w:t>
      </w:r>
    </w:p>
    <w:tbl>
      <w:tblPr>
        <w:tblW w:w="6500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496"/>
        <w:gridCol w:w="4200"/>
      </w:tblGrid>
      <w:tr w:rsidR="008A2D3F" w14:paraId="109FF0B5" w14:textId="77777777" w:rsidTr="008A2D3F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5319DD" w14:textId="77777777" w:rsidR="008A2D3F" w:rsidRDefault="008A2D3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Sl.No</w:t>
            </w:r>
            <w:proofErr w:type="spellEnd"/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13D681" w14:textId="77777777" w:rsidR="008A2D3F" w:rsidRDefault="008A2D3F">
            <w:pPr>
              <w:rPr>
                <w:color w:val="000000"/>
              </w:rPr>
            </w:pPr>
            <w:r>
              <w:rPr>
                <w:color w:val="000000"/>
              </w:rPr>
              <w:t xml:space="preserve">IP Address </w:t>
            </w:r>
          </w:p>
        </w:tc>
        <w:tc>
          <w:tcPr>
            <w:tcW w:w="4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18D493" w14:textId="77777777" w:rsidR="008A2D3F" w:rsidRDefault="008A2D3F">
            <w:pPr>
              <w:rPr>
                <w:color w:val="000000"/>
              </w:rPr>
            </w:pPr>
            <w:r>
              <w:rPr>
                <w:color w:val="000000"/>
              </w:rPr>
              <w:t xml:space="preserve">Instance Name </w:t>
            </w:r>
          </w:p>
        </w:tc>
      </w:tr>
      <w:tr w:rsidR="008A2D3F" w14:paraId="14FB1FC6" w14:textId="77777777" w:rsidTr="008A2D3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E21968" w14:textId="77777777" w:rsidR="008A2D3F" w:rsidRDefault="008A2D3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599D4" w14:textId="77777777" w:rsidR="008A2D3F" w:rsidRDefault="008A2D3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10.176.48.203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B14D5" w14:textId="77777777" w:rsidR="008A2D3F" w:rsidRDefault="008A2D3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eis-nonprod-kdcmaster-ec2</w:t>
            </w:r>
          </w:p>
        </w:tc>
      </w:tr>
      <w:tr w:rsidR="008A2D3F" w14:paraId="1019A2F4" w14:textId="77777777" w:rsidTr="008A2D3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FEB418" w14:textId="77777777" w:rsidR="008A2D3F" w:rsidRDefault="008A2D3F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FA2EF" w14:textId="77777777" w:rsidR="008A2D3F" w:rsidRDefault="008A2D3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10.176.50.219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A76BA" w14:textId="77777777" w:rsidR="008A2D3F" w:rsidRDefault="008A2D3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eis-nonprod-kafka-node1-ec2</w:t>
            </w:r>
          </w:p>
        </w:tc>
      </w:tr>
      <w:tr w:rsidR="008A2D3F" w14:paraId="0AD20974" w14:textId="77777777" w:rsidTr="008A2D3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8D14FA" w14:textId="77777777" w:rsidR="008A2D3F" w:rsidRDefault="008A2D3F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A8659" w14:textId="77777777" w:rsidR="008A2D3F" w:rsidRDefault="008A2D3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10.176.50.150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0E1C4" w14:textId="77777777" w:rsidR="008A2D3F" w:rsidRDefault="008A2D3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eis-nonprod-elasticsearch-node2-ec2</w:t>
            </w:r>
          </w:p>
        </w:tc>
      </w:tr>
      <w:tr w:rsidR="008A2D3F" w14:paraId="73567F3F" w14:textId="77777777" w:rsidTr="008A2D3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C1542C" w14:textId="77777777" w:rsidR="008A2D3F" w:rsidRDefault="008A2D3F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6FC32" w14:textId="77777777" w:rsidR="008A2D3F" w:rsidRDefault="008A2D3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10.176.48.47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5C655" w14:textId="77777777" w:rsidR="008A2D3F" w:rsidRDefault="008A2D3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eis-nonprod-kdcslave-ec2</w:t>
            </w:r>
          </w:p>
        </w:tc>
      </w:tr>
      <w:tr w:rsidR="008A2D3F" w14:paraId="56C5B0DF" w14:textId="77777777" w:rsidTr="008A2D3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5C81F5" w14:textId="77777777" w:rsidR="008A2D3F" w:rsidRDefault="008A2D3F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26766" w14:textId="77777777" w:rsidR="008A2D3F" w:rsidRDefault="008A2D3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10.176.48.144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59443" w14:textId="77777777" w:rsidR="008A2D3F" w:rsidRDefault="008A2D3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eis-nonprod-calculator-ec2</w:t>
            </w:r>
          </w:p>
        </w:tc>
      </w:tr>
      <w:tr w:rsidR="008A2D3F" w14:paraId="6C0194ED" w14:textId="77777777" w:rsidTr="008A2D3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1F2F61" w14:textId="77777777" w:rsidR="008A2D3F" w:rsidRDefault="008A2D3F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98A4F" w14:textId="77777777" w:rsidR="008A2D3F" w:rsidRDefault="008A2D3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10.176.52.78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EBCC18" w14:textId="77777777" w:rsidR="008A2D3F" w:rsidRDefault="008A2D3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eis-nonprod-kafka-node2-ec2</w:t>
            </w:r>
          </w:p>
        </w:tc>
      </w:tr>
      <w:tr w:rsidR="008A2D3F" w14:paraId="110326B4" w14:textId="77777777" w:rsidTr="008A2D3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BB2AA2" w14:textId="77777777" w:rsidR="008A2D3F" w:rsidRDefault="008A2D3F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F36F0" w14:textId="77777777" w:rsidR="008A2D3F" w:rsidRDefault="008A2D3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10.176.53.161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CB3D7F" w14:textId="77777777" w:rsidR="008A2D3F" w:rsidRDefault="008A2D3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eis-nonprod-kafka-node3-ec2</w:t>
            </w:r>
          </w:p>
        </w:tc>
      </w:tr>
      <w:tr w:rsidR="008A2D3F" w14:paraId="213E7188" w14:textId="77777777" w:rsidTr="008A2D3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F07AB7" w14:textId="77777777" w:rsidR="008A2D3F" w:rsidRDefault="008A2D3F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0A894" w14:textId="77777777" w:rsidR="008A2D3F" w:rsidRDefault="008A2D3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10.176.51.12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701767" w14:textId="77777777" w:rsidR="008A2D3F" w:rsidRDefault="008A2D3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eis-nonprod-elasticsearch-node1-ec2</w:t>
            </w:r>
          </w:p>
        </w:tc>
      </w:tr>
      <w:tr w:rsidR="008A2D3F" w14:paraId="08E94614" w14:textId="77777777" w:rsidTr="008A2D3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964134" w14:textId="77777777" w:rsidR="008A2D3F" w:rsidRDefault="008A2D3F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04DB7" w14:textId="77777777" w:rsidR="008A2D3F" w:rsidRDefault="008A2D3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10.176.51.52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25FFD" w14:textId="77777777" w:rsidR="008A2D3F" w:rsidRDefault="008A2D3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eis-nonprod-zookeeper-node1-ec2</w:t>
            </w:r>
          </w:p>
        </w:tc>
      </w:tr>
      <w:tr w:rsidR="008A2D3F" w14:paraId="3E96BF21" w14:textId="77777777" w:rsidTr="008A2D3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322695" w14:textId="77777777" w:rsidR="008A2D3F" w:rsidRDefault="008A2D3F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FF209C" w14:textId="77777777" w:rsidR="008A2D3F" w:rsidRDefault="008A2D3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10.176.53.207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2CB86" w14:textId="77777777" w:rsidR="008A2D3F" w:rsidRDefault="008A2D3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eis-nonprod-zookeeper-node3-ec2</w:t>
            </w:r>
          </w:p>
        </w:tc>
      </w:tr>
      <w:tr w:rsidR="008A2D3F" w14:paraId="6086CF66" w14:textId="77777777" w:rsidTr="008A2D3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2F1ABF" w14:textId="77777777" w:rsidR="008A2D3F" w:rsidRDefault="008A2D3F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21EF5A" w14:textId="77777777" w:rsidR="008A2D3F" w:rsidRDefault="008A2D3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10.176.48.167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7FAA0" w14:textId="77777777" w:rsidR="008A2D3F" w:rsidRDefault="008A2D3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eis-nonprod-workbranchUI-ec2</w:t>
            </w:r>
          </w:p>
        </w:tc>
      </w:tr>
      <w:tr w:rsidR="008A2D3F" w14:paraId="46A9E7DB" w14:textId="77777777" w:rsidTr="008A2D3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CF75F7" w14:textId="77777777" w:rsidR="008A2D3F" w:rsidRDefault="008A2D3F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D4C82" w14:textId="77777777" w:rsidR="008A2D3F" w:rsidRDefault="008A2D3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10.176.53.162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D17E2" w14:textId="77777777" w:rsidR="008A2D3F" w:rsidRDefault="008A2D3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eis-nonprod-elasticsearch-node3-ec2</w:t>
            </w:r>
          </w:p>
        </w:tc>
      </w:tr>
      <w:tr w:rsidR="008A2D3F" w14:paraId="4A2EBF05" w14:textId="77777777" w:rsidTr="008A2D3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30A395" w14:textId="77777777" w:rsidR="008A2D3F" w:rsidRDefault="008A2D3F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081F8" w14:textId="77777777" w:rsidR="008A2D3F" w:rsidRDefault="008A2D3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10.176.48.172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6BDDF" w14:textId="77777777" w:rsidR="008A2D3F" w:rsidRDefault="008A2D3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eis-nonprod-oppcalculator-ec2</w:t>
            </w:r>
          </w:p>
        </w:tc>
      </w:tr>
      <w:tr w:rsidR="008A2D3F" w14:paraId="7BE9660C" w14:textId="77777777" w:rsidTr="008A2D3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6306B1" w14:textId="77777777" w:rsidR="008A2D3F" w:rsidRDefault="008A2D3F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04B960" w14:textId="77777777" w:rsidR="008A2D3F" w:rsidRDefault="008A2D3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10.176.51.29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86221" w14:textId="77777777" w:rsidR="008A2D3F" w:rsidRDefault="008A2D3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eis-nonprod-logstash-ec2</w:t>
            </w:r>
          </w:p>
        </w:tc>
      </w:tr>
      <w:tr w:rsidR="008A2D3F" w14:paraId="3881ACC6" w14:textId="77777777" w:rsidTr="008A2D3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FCE74D" w14:textId="77777777" w:rsidR="008A2D3F" w:rsidRDefault="008A2D3F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424213" w14:textId="77777777" w:rsidR="008A2D3F" w:rsidRDefault="008A2D3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10.176.51.231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EDA939" w14:textId="77777777" w:rsidR="008A2D3F" w:rsidRDefault="008A2D3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eis-nonprod-zookeeper-node2-ec2</w:t>
            </w:r>
          </w:p>
        </w:tc>
      </w:tr>
    </w:tbl>
    <w:p w14:paraId="61CE0331" w14:textId="77777777" w:rsidR="008A2D3F" w:rsidRDefault="008A2D3F" w:rsidP="008A2D3F">
      <w:pPr>
        <w:rPr>
          <w:rFonts w:ascii="Calibri" w:hAnsi="Calibri" w:cs="Times New Roman"/>
        </w:rPr>
      </w:pPr>
    </w:p>
    <w:p w14:paraId="375D5D3F" w14:textId="77777777" w:rsidR="004D446C" w:rsidRPr="006F6613" w:rsidRDefault="004D446C" w:rsidP="004D446C">
      <w:pPr>
        <w:spacing w:after="0"/>
        <w:rPr>
          <w:b/>
        </w:rPr>
      </w:pPr>
      <w:r w:rsidRPr="006F6613">
        <w:rPr>
          <w:b/>
        </w:rPr>
        <w:t>Connection String for Putty</w:t>
      </w:r>
    </w:p>
    <w:p w14:paraId="13CF09B0" w14:textId="77777777" w:rsidR="004D446C" w:rsidRDefault="004D446C" w:rsidP="004D446C">
      <w:pPr>
        <w:spacing w:after="0"/>
      </w:pPr>
    </w:p>
    <w:p w14:paraId="08B36993" w14:textId="77777777" w:rsidR="004D446C" w:rsidRDefault="004D446C" w:rsidP="004D446C">
      <w:pPr>
        <w:spacing w:after="0"/>
      </w:pPr>
      <w:r>
        <w:t>&lt;your ACF2ID&gt;@&lt;CyberArk ID&gt;@&lt;Destination Server&gt;@</w:t>
      </w:r>
      <w:r w:rsidRPr="00CF2506">
        <w:rPr>
          <w:rFonts w:eastAsia="Times New Roman"/>
        </w:rPr>
        <w:t xml:space="preserve"> </w:t>
      </w:r>
      <w:r>
        <w:rPr>
          <w:rFonts w:eastAsia="Times New Roman"/>
        </w:rPr>
        <w:t>psmpaws.nylcloudlabs.com</w:t>
      </w:r>
    </w:p>
    <w:p w14:paraId="65E5EE90" w14:textId="77777777" w:rsidR="008A2D3F" w:rsidRDefault="008A2D3F" w:rsidP="006F6613">
      <w:pPr>
        <w:spacing w:after="0"/>
      </w:pPr>
    </w:p>
    <w:p w14:paraId="40FDF310" w14:textId="77777777" w:rsidR="00C67A1E" w:rsidRDefault="00C67A1E" w:rsidP="006F6613">
      <w:pPr>
        <w:spacing w:after="0"/>
      </w:pPr>
      <w:r>
        <w:t>Example</w:t>
      </w:r>
    </w:p>
    <w:p w14:paraId="6962841A" w14:textId="77777777" w:rsidR="00C67A1E" w:rsidRDefault="00C67A1E" w:rsidP="006F6613">
      <w:pPr>
        <w:spacing w:after="0"/>
      </w:pPr>
    </w:p>
    <w:p w14:paraId="0372CABE" w14:textId="77777777" w:rsidR="00C67A1E" w:rsidRPr="00CF2506" w:rsidRDefault="001B081C" w:rsidP="006F6613">
      <w:pPr>
        <w:spacing w:after="0"/>
        <w:rPr>
          <w:rFonts w:eastAsia="Times New Roman"/>
        </w:rPr>
      </w:pPr>
      <w:r>
        <w:t>T15kq9r</w:t>
      </w:r>
      <w:r w:rsidR="00C67A1E">
        <w:t>@</w:t>
      </w:r>
      <w:r w:rsidR="00CF2506">
        <w:t>ec2-user</w:t>
      </w:r>
      <w:r w:rsidR="00C67A1E">
        <w:t>@</w:t>
      </w:r>
      <w:r w:rsidR="004D446C">
        <w:rPr>
          <w:rFonts w:ascii="Arial" w:hAnsi="Arial" w:cs="Arial"/>
          <w:color w:val="444444"/>
          <w:sz w:val="20"/>
          <w:szCs w:val="20"/>
        </w:rPr>
        <w:t>10.176.50.219</w:t>
      </w:r>
      <w:r w:rsidR="00C67A1E">
        <w:t>@</w:t>
      </w:r>
      <w:r w:rsidR="00CF2506">
        <w:rPr>
          <w:rFonts w:eastAsia="Times New Roman"/>
        </w:rPr>
        <w:t>psmpaws.nylcloudlabs.com</w:t>
      </w:r>
    </w:p>
    <w:p w14:paraId="65D880B6" w14:textId="77777777" w:rsidR="00C67A1E" w:rsidRDefault="00C67A1E" w:rsidP="006F6613">
      <w:pPr>
        <w:spacing w:after="0"/>
      </w:pPr>
    </w:p>
    <w:p w14:paraId="3DCEADF8" w14:textId="77777777" w:rsidR="00C67A1E" w:rsidRDefault="00C67A1E">
      <w:r>
        <w:t>Screen Shot</w:t>
      </w:r>
      <w:r w:rsidR="008F1C10">
        <w:t>s</w:t>
      </w:r>
    </w:p>
    <w:p w14:paraId="3CF4D37E" w14:textId="77777777" w:rsidR="00C67A1E" w:rsidRDefault="00CF2506">
      <w:r w:rsidRPr="00CF2506">
        <w:rPr>
          <w:noProof/>
        </w:rPr>
        <w:lastRenderedPageBreak/>
        <w:t xml:space="preserve"> </w:t>
      </w:r>
      <w:r w:rsidR="004D446C">
        <w:rPr>
          <w:noProof/>
        </w:rPr>
        <w:drawing>
          <wp:inline distT="0" distB="0" distL="0" distR="0" wp14:anchorId="3A861962" wp14:editId="4588900E">
            <wp:extent cx="43434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5ECB" w14:textId="77777777" w:rsidR="008F1C10" w:rsidRDefault="004D446C" w:rsidP="00CF2506">
      <w:r>
        <w:t xml:space="preserve">Enter Your SSO Model </w:t>
      </w:r>
      <w:proofErr w:type="spellStart"/>
      <w:r>
        <w:t>env</w:t>
      </w:r>
      <w:proofErr w:type="spellEnd"/>
      <w:r>
        <w:t xml:space="preserve"> </w:t>
      </w:r>
      <w:r w:rsidR="00CF2506">
        <w:t>Password</w:t>
      </w:r>
      <w:r>
        <w:rPr>
          <w:noProof/>
        </w:rPr>
        <w:drawing>
          <wp:inline distT="0" distB="0" distL="0" distR="0" wp14:anchorId="230B3F8E" wp14:editId="0191F598">
            <wp:extent cx="5943600" cy="3733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594E" w14:textId="77777777" w:rsidR="00C67A1E" w:rsidRDefault="00C67A1E">
      <w:r>
        <w:lastRenderedPageBreak/>
        <w:t>Enter Reason for Access</w:t>
      </w:r>
    </w:p>
    <w:p w14:paraId="00FDCAB9" w14:textId="77777777" w:rsidR="004D446C" w:rsidRDefault="004D446C">
      <w:r>
        <w:rPr>
          <w:noProof/>
        </w:rPr>
        <w:drawing>
          <wp:inline distT="0" distB="0" distL="0" distR="0" wp14:anchorId="578774E0" wp14:editId="029B991C">
            <wp:extent cx="5943600" cy="3733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D654" w14:textId="77777777" w:rsidR="00C67A1E" w:rsidRDefault="00C67A1E">
      <w:r>
        <w:t>You are logged in</w:t>
      </w:r>
    </w:p>
    <w:p w14:paraId="5569140E" w14:textId="77777777" w:rsidR="00C67A1E" w:rsidRDefault="004D446C">
      <w:r>
        <w:rPr>
          <w:noProof/>
        </w:rPr>
        <w:drawing>
          <wp:inline distT="0" distB="0" distL="0" distR="0" wp14:anchorId="264D7D0C" wp14:editId="05C2FFD8">
            <wp:extent cx="5943600" cy="3733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43A0" w14:textId="77777777" w:rsidR="007D178E" w:rsidRDefault="00970DC0" w:rsidP="007D178E">
      <w:pPr>
        <w:jc w:val="center"/>
        <w:rPr>
          <w:b/>
          <w:u w:val="single"/>
        </w:rPr>
      </w:pPr>
      <w:r>
        <w:br w:type="page"/>
      </w:r>
      <w:r w:rsidR="007D178E" w:rsidRPr="007D178E">
        <w:rPr>
          <w:b/>
          <w:sz w:val="24"/>
          <w:u w:val="single"/>
        </w:rPr>
        <w:lastRenderedPageBreak/>
        <w:t>Copying Files to Unix Servers</w:t>
      </w:r>
    </w:p>
    <w:p w14:paraId="38B62DE3" w14:textId="77777777" w:rsidR="007D178E" w:rsidRDefault="007D178E" w:rsidP="007D178E"/>
    <w:p w14:paraId="400B325C" w14:textId="77777777" w:rsidR="007D178E" w:rsidRDefault="007D178E" w:rsidP="007D178E">
      <w:r>
        <w:t>You can now copy files to Unix servers without using Win-SCP on CyberArk. For this you will need the PSCP utility which allow you to run SCP from your local machine.</w:t>
      </w:r>
    </w:p>
    <w:p w14:paraId="0897C58C" w14:textId="77777777" w:rsidR="007D178E" w:rsidRDefault="007D178E" w:rsidP="007D178E">
      <w:r>
        <w:t>Download Link for PSCP</w:t>
      </w:r>
    </w:p>
    <w:p w14:paraId="41824255" w14:textId="77777777" w:rsidR="007D178E" w:rsidRDefault="007D178E" w:rsidP="007D178E">
      <w:r>
        <w:tab/>
      </w:r>
      <w:r>
        <w:tab/>
      </w:r>
      <w:r>
        <w:tab/>
      </w:r>
      <w:hyperlink r:id="rId8" w:history="1">
        <w:r w:rsidRPr="00F261D6">
          <w:rPr>
            <w:rStyle w:val="Hyperlink"/>
          </w:rPr>
          <w:t>https://the.earth.li/~sgtatham/putty/latest/x86/pscp.exe</w:t>
        </w:r>
      </w:hyperlink>
    </w:p>
    <w:p w14:paraId="3D3792BE" w14:textId="77777777" w:rsidR="007D178E" w:rsidRDefault="007D178E" w:rsidP="007D178E">
      <w:r>
        <w:t>This is the command Syntax to copy files to the server</w:t>
      </w:r>
    </w:p>
    <w:p w14:paraId="18055107" w14:textId="77777777" w:rsidR="007D178E" w:rsidRPr="007D178E" w:rsidRDefault="007D178E" w:rsidP="007D178E">
      <w:pPr>
        <w:rPr>
          <w:sz w:val="18"/>
        </w:rPr>
      </w:pPr>
      <w:r w:rsidRPr="007D178E">
        <w:rPr>
          <w:sz w:val="18"/>
        </w:rPr>
        <w:t>Pscp.exe -</w:t>
      </w:r>
      <w:proofErr w:type="spellStart"/>
      <w:r w:rsidRPr="007D178E">
        <w:rPr>
          <w:sz w:val="18"/>
        </w:rPr>
        <w:t>scp</w:t>
      </w:r>
      <w:proofErr w:type="spellEnd"/>
      <w:r w:rsidRPr="007D178E">
        <w:rPr>
          <w:sz w:val="18"/>
        </w:rPr>
        <w:t xml:space="preserve"> &lt;Local File Name&gt; &lt;Your ACF2ID&gt;@&lt;CyberArk ID&gt;@&lt;Remote Server Name&gt;@</w:t>
      </w:r>
      <w:r w:rsidR="008F1C10" w:rsidRPr="008F1C10">
        <w:rPr>
          <w:rFonts w:eastAsia="Times New Roman"/>
        </w:rPr>
        <w:t xml:space="preserve"> </w:t>
      </w:r>
      <w:r w:rsidR="008F1C10">
        <w:rPr>
          <w:rFonts w:eastAsia="Times New Roman"/>
        </w:rPr>
        <w:t>psmpaws.nylcloudlabs.com</w:t>
      </w:r>
      <w:r w:rsidRPr="007D178E">
        <w:rPr>
          <w:sz w:val="18"/>
        </w:rPr>
        <w:t>:/&lt;Remote Directory&gt;</w:t>
      </w:r>
    </w:p>
    <w:p w14:paraId="1F023065" w14:textId="77777777" w:rsidR="007D178E" w:rsidRDefault="007D178E" w:rsidP="007D178E">
      <w:r>
        <w:t>Example</w:t>
      </w:r>
    </w:p>
    <w:p w14:paraId="320744AB" w14:textId="77777777" w:rsidR="007D178E" w:rsidRDefault="007D178E" w:rsidP="007D178E">
      <w:pPr>
        <w:rPr>
          <w:b/>
          <w:u w:val="single"/>
        </w:rPr>
      </w:pPr>
      <w:proofErr w:type="spellStart"/>
      <w:r w:rsidRPr="007D178E">
        <w:rPr>
          <w:b/>
          <w:u w:val="single"/>
        </w:rPr>
        <w:t>pscp</w:t>
      </w:r>
      <w:proofErr w:type="spellEnd"/>
      <w:r w:rsidRPr="007D178E">
        <w:rPr>
          <w:b/>
          <w:u w:val="single"/>
        </w:rPr>
        <w:t xml:space="preserve"> -</w:t>
      </w:r>
      <w:proofErr w:type="spellStart"/>
      <w:r w:rsidRPr="007D178E">
        <w:rPr>
          <w:b/>
          <w:u w:val="single"/>
        </w:rPr>
        <w:t>scp</w:t>
      </w:r>
      <w:proofErr w:type="spellEnd"/>
      <w:r w:rsidRPr="007D178E">
        <w:rPr>
          <w:b/>
          <w:u w:val="single"/>
        </w:rPr>
        <w:t xml:space="preserve"> my.ini </w:t>
      </w:r>
      <w:r w:rsidR="008F1020" w:rsidRPr="008F1020">
        <w:rPr>
          <w:b/>
          <w:u w:val="single"/>
        </w:rPr>
        <w:t>t01b3u7@ec2-user@10.176.</w:t>
      </w:r>
      <w:r w:rsidR="00AB42B3">
        <w:rPr>
          <w:b/>
          <w:u w:val="single"/>
        </w:rPr>
        <w:t>51.148@psmpaws.nylcloudlabs.com</w:t>
      </w:r>
      <w:r>
        <w:rPr>
          <w:b/>
          <w:u w:val="single"/>
        </w:rPr>
        <w:t>:/</w:t>
      </w:r>
      <w:proofErr w:type="spellStart"/>
      <w:r>
        <w:rPr>
          <w:b/>
          <w:u w:val="single"/>
        </w:rPr>
        <w:t>tmp</w:t>
      </w:r>
      <w:proofErr w:type="spellEnd"/>
    </w:p>
    <w:p w14:paraId="5BE233E1" w14:textId="77777777" w:rsidR="00EF7689" w:rsidRDefault="00EF7689" w:rsidP="007D178E">
      <w:pPr>
        <w:rPr>
          <w:b/>
          <w:u w:val="single"/>
        </w:rPr>
      </w:pPr>
    </w:p>
    <w:p w14:paraId="0FED1DD3" w14:textId="77777777" w:rsidR="00EF7689" w:rsidRDefault="00EF7689" w:rsidP="007D178E">
      <w:pPr>
        <w:rPr>
          <w:b/>
          <w:u w:val="single"/>
        </w:rPr>
      </w:pPr>
      <w:r>
        <w:rPr>
          <w:b/>
          <w:u w:val="single"/>
        </w:rPr>
        <w:t>Screen Shots</w:t>
      </w:r>
    </w:p>
    <w:p w14:paraId="169DEE63" w14:textId="77777777" w:rsidR="00F962F5" w:rsidRDefault="00AB42B3" w:rsidP="007D178E">
      <w:pPr>
        <w:rPr>
          <w:b/>
          <w:u w:val="single"/>
        </w:rPr>
      </w:pPr>
      <w:r>
        <w:rPr>
          <w:noProof/>
        </w:rPr>
        <w:drawing>
          <wp:inline distT="0" distB="0" distL="0" distR="0" wp14:anchorId="24DDBAB7" wp14:editId="6950CFA0">
            <wp:extent cx="4954722" cy="2590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5377" cy="260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116C" w14:textId="77777777" w:rsidR="00F962F5" w:rsidRDefault="00F962F5" w:rsidP="007D178E">
      <w:pPr>
        <w:rPr>
          <w:b/>
        </w:rPr>
      </w:pPr>
      <w:r w:rsidRPr="00F962F5">
        <w:rPr>
          <w:b/>
        </w:rPr>
        <w:t>Enter Your Windows Password</w:t>
      </w:r>
    </w:p>
    <w:p w14:paraId="79DC44AE" w14:textId="77777777" w:rsidR="00F962F5" w:rsidRDefault="00AB42B3" w:rsidP="007D178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C3A2276" wp14:editId="3D48F3F1">
            <wp:extent cx="4966866" cy="2597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322" cy="26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CF5C" w14:textId="77777777" w:rsidR="007D178E" w:rsidRPr="00F962F5" w:rsidRDefault="00F962F5" w:rsidP="007D178E">
      <w:pPr>
        <w:rPr>
          <w:b/>
        </w:rPr>
      </w:pPr>
      <w:r>
        <w:rPr>
          <w:b/>
        </w:rPr>
        <w:t>File is copied to the remote server</w:t>
      </w:r>
      <w:r w:rsidR="007D178E" w:rsidRPr="00F962F5">
        <w:rPr>
          <w:b/>
        </w:rPr>
        <w:br w:type="page"/>
      </w:r>
      <w:r w:rsidR="00AB42B3">
        <w:rPr>
          <w:noProof/>
        </w:rPr>
        <w:lastRenderedPageBreak/>
        <w:drawing>
          <wp:inline distT="0" distB="0" distL="0" distR="0" wp14:anchorId="32C32DAF" wp14:editId="04BC50D8">
            <wp:extent cx="4979010" cy="2603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3984" cy="261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B18C" w14:textId="77777777" w:rsidR="00970DC0" w:rsidRDefault="00970DC0"/>
    <w:sectPr w:rsidR="00970DC0" w:rsidSect="0070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1E"/>
    <w:rsid w:val="0005402F"/>
    <w:rsid w:val="00113EF8"/>
    <w:rsid w:val="00197287"/>
    <w:rsid w:val="001B081C"/>
    <w:rsid w:val="00370AC6"/>
    <w:rsid w:val="004333CF"/>
    <w:rsid w:val="00490288"/>
    <w:rsid w:val="004D446C"/>
    <w:rsid w:val="006002C8"/>
    <w:rsid w:val="006F6613"/>
    <w:rsid w:val="00705A41"/>
    <w:rsid w:val="007D178E"/>
    <w:rsid w:val="008A2D3F"/>
    <w:rsid w:val="008E372B"/>
    <w:rsid w:val="008F1020"/>
    <w:rsid w:val="008F1C10"/>
    <w:rsid w:val="009420AF"/>
    <w:rsid w:val="00970DC0"/>
    <w:rsid w:val="00982E38"/>
    <w:rsid w:val="00AB42B3"/>
    <w:rsid w:val="00C67A1E"/>
    <w:rsid w:val="00CF2506"/>
    <w:rsid w:val="00D63AE3"/>
    <w:rsid w:val="00EC1FB4"/>
    <w:rsid w:val="00EF7689"/>
    <w:rsid w:val="00F00798"/>
    <w:rsid w:val="00F11E75"/>
    <w:rsid w:val="00F9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3B09"/>
  <w15:chartTrackingRefBased/>
  <w15:docId w15:val="{E77D566E-767C-4D19-A4AF-F4239967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5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7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9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.earth.li/~sgtatham/putty/latest/x86/pscp.ex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343AE766</Template>
  <TotalTime>0</TotalTime>
  <Pages>6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Chandel, Kunal</dc:creator>
  <cp:keywords/>
  <dc:description/>
  <cp:lastModifiedBy>Nithiyanandham, Aravind</cp:lastModifiedBy>
  <cp:revision>2</cp:revision>
  <dcterms:created xsi:type="dcterms:W3CDTF">2017-11-03T08:52:00Z</dcterms:created>
  <dcterms:modified xsi:type="dcterms:W3CDTF">2017-11-03T08:52:00Z</dcterms:modified>
</cp:coreProperties>
</file>