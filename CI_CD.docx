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EA" w:rsidRDefault="00D1127E">
      <w:r w:rsidRPr="00D1127E"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2pt" o:ole="">
            <v:imagedata r:id="rId4" o:title=""/>
          </v:shape>
          <o:OLEObject Type="Embed" ProgID="Word.Document.12" ShapeID="_x0000_i1025" DrawAspect="Content" ObjectID="_1678364053" r:id="rId5">
            <o:FieldCodes>\s</o:FieldCodes>
          </o:OLEObject>
        </w:object>
      </w:r>
      <w:r>
        <w:rPr>
          <w:noProof/>
        </w:rPr>
        <w:drawing>
          <wp:inline distT="0" distB="0" distL="0" distR="0" wp14:anchorId="076DE3F8" wp14:editId="1C4455E8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7E" w:rsidRDefault="00D1127E"/>
    <w:p w:rsidR="00D1127E" w:rsidRDefault="00D1127E">
      <w:r>
        <w:rPr>
          <w:noProof/>
        </w:rPr>
        <w:drawing>
          <wp:inline distT="0" distB="0" distL="0" distR="0" wp14:anchorId="26E6EC01" wp14:editId="1FEE8AB6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lastRenderedPageBreak/>
        <w:drawing>
          <wp:inline distT="0" distB="0" distL="0" distR="0" wp14:anchorId="5E6BBBCE" wp14:editId="0C039A05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drawing>
          <wp:inline distT="0" distB="0" distL="0" distR="0" wp14:anchorId="65CD71C9" wp14:editId="3D51AD52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lastRenderedPageBreak/>
        <w:drawing>
          <wp:inline distT="0" distB="0" distL="0" distR="0" wp14:anchorId="7F814721" wp14:editId="7CD6D489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t>Deploy Job</w:t>
      </w:r>
    </w:p>
    <w:p w:rsidR="00650E77" w:rsidRDefault="00650E77"/>
    <w:p w:rsidR="00650E77" w:rsidRDefault="00650E77">
      <w:r>
        <w:rPr>
          <w:noProof/>
        </w:rPr>
        <w:drawing>
          <wp:inline distT="0" distB="0" distL="0" distR="0" wp14:anchorId="2EF652AF" wp14:editId="3C075273">
            <wp:extent cx="5943600" cy="2969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lastRenderedPageBreak/>
        <w:drawing>
          <wp:inline distT="0" distB="0" distL="0" distR="0" wp14:anchorId="1D0F4ED0" wp14:editId="270B7D18">
            <wp:extent cx="5943600" cy="2831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drawing>
          <wp:inline distT="0" distB="0" distL="0" distR="0" wp14:anchorId="40D93BA9" wp14:editId="283FDEC4">
            <wp:extent cx="5943600" cy="189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/>
    <w:p w:rsidR="00650E77" w:rsidRDefault="00650E77">
      <w:r>
        <w:rPr>
          <w:noProof/>
        </w:rPr>
        <w:drawing>
          <wp:inline distT="0" distB="0" distL="0" distR="0" wp14:anchorId="36C6D0BB" wp14:editId="399271FD">
            <wp:extent cx="5943600" cy="2601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77" w:rsidRDefault="00650E77" w:rsidP="00650E77">
      <w:r>
        <w:lastRenderedPageBreak/>
        <w:t>url=`env | grep '_ARTIFACT_URL' | egrep -vi 'vault|jar2consul' | cut -d '=' -f 2`</w:t>
      </w:r>
    </w:p>
    <w:p w:rsidR="00650E77" w:rsidRDefault="00650E77" w:rsidP="00650E77">
      <w:r>
        <w:t>path=` echo $url | awk 'BEGIN{FS=OFS="/"}{$(NF -1)=""; NF--; print}'`</w:t>
      </w:r>
    </w:p>
    <w:p w:rsidR="00650E77" w:rsidRDefault="00650E77" w:rsidP="00650E77">
      <w:r>
        <w:t>version=`echo $url | awk -F / '{print $(NF -1) }'`</w:t>
      </w:r>
    </w:p>
    <w:p w:rsidR="00650E77" w:rsidRDefault="00650E77" w:rsidP="00650E77">
      <w:r>
        <w:t>jar_name=`echo $url | awk -F / '{print $(NF) }'`</w:t>
      </w:r>
    </w:p>
    <w:p w:rsidR="00650E77" w:rsidRDefault="00650E77" w:rsidP="00650E77"/>
    <w:p w:rsidR="00650E77" w:rsidRDefault="00650E77" w:rsidP="00650E77">
      <w:r>
        <w:t>if [[ ${force_deploy} == "yes" ]]; then</w:t>
      </w:r>
    </w:p>
    <w:p w:rsidR="00650E77" w:rsidRDefault="00650E77" w:rsidP="00650E77">
      <w:r>
        <w:t>echo "Proceeding To Deployment..&gt;"</w:t>
      </w:r>
    </w:p>
    <w:p w:rsidR="00650E77" w:rsidRDefault="00650E77" w:rsidP="00650E77">
      <w:r>
        <w:t>exit 0</w:t>
      </w:r>
    </w:p>
    <w:p w:rsidR="00650E77" w:rsidRDefault="00650E77" w:rsidP="00650E77">
      <w:r>
        <w:t>else</w:t>
      </w:r>
    </w:p>
    <w:p w:rsidR="00650E77" w:rsidRDefault="00650E77" w:rsidP="00650E77">
      <w:r>
        <w:t>echo "Proceeding For Puppet Changes"</w:t>
      </w:r>
    </w:p>
    <w:p w:rsidR="00650E77" w:rsidRDefault="00650E77" w:rsidP="00650E77">
      <w:r>
        <w:t>git pull origin master</w:t>
      </w:r>
    </w:p>
    <w:p w:rsidR="00650E77" w:rsidRDefault="00650E77" w:rsidP="00650E77">
      <w:r>
        <w:t>curl -s  http://artifactory.nylcloud.com/artifactory/eis-software/nyl/automation/puppet/cicd/version_pin.py | python - -i hiera/${ENV}/${app_name}.yaml -p ${path} -v ${version} -f ${jar_name}</w:t>
      </w:r>
    </w:p>
    <w:p w:rsidR="00650E77" w:rsidRDefault="00650E77" w:rsidP="00650E77">
      <w:r>
        <w:t>if [[ `git status --porcelain` ]]; then</w:t>
      </w:r>
    </w:p>
    <w:p w:rsidR="00650E77" w:rsidRDefault="00650E77" w:rsidP="00650E77">
      <w:r>
        <w:t xml:space="preserve">  echo "Found Below Git Changes.."</w:t>
      </w:r>
    </w:p>
    <w:p w:rsidR="00650E77" w:rsidRDefault="00650E77" w:rsidP="00650E77">
      <w:r>
        <w:t xml:space="preserve">  git --no-pager diff</w:t>
      </w:r>
    </w:p>
    <w:p w:rsidR="00650E77" w:rsidRDefault="00650E77" w:rsidP="00650E77">
      <w:r>
        <w:t xml:space="preserve">  git add .</w:t>
      </w:r>
    </w:p>
    <w:p w:rsidR="00650E77" w:rsidRDefault="00650E77" w:rsidP="00650E77">
      <w:r>
        <w:t xml:space="preserve">  git commit -m "Commit From: ${BUILD_URL}"</w:t>
      </w:r>
    </w:p>
    <w:p w:rsidR="00650E77" w:rsidRDefault="00650E77" w:rsidP="00650E77">
      <w:r>
        <w:t xml:space="preserve">  git push origin HEAD:master</w:t>
      </w:r>
    </w:p>
    <w:p w:rsidR="00650E77" w:rsidRDefault="00650E77" w:rsidP="00650E77">
      <w:r>
        <w:t>else</w:t>
      </w:r>
    </w:p>
    <w:p w:rsidR="00650E77" w:rsidRDefault="00650E77" w:rsidP="00650E77">
      <w:r>
        <w:t xml:space="preserve">  echo "Found No Changes In Git.. Proceeding To Deployment Phase --&gt;"</w:t>
      </w:r>
    </w:p>
    <w:p w:rsidR="00650E77" w:rsidRDefault="00650E77" w:rsidP="00650E77">
      <w:r>
        <w:t>fi</w:t>
      </w:r>
    </w:p>
    <w:p w:rsidR="00650E77" w:rsidRDefault="00650E77" w:rsidP="00650E77">
      <w:r>
        <w:t>fi</w:t>
      </w:r>
    </w:p>
    <w:p w:rsidR="00650E77" w:rsidRDefault="00650E77" w:rsidP="00650E77"/>
    <w:p w:rsidR="00650E77" w:rsidRDefault="00650E77" w:rsidP="00650E77">
      <w:r>
        <w:rPr>
          <w:noProof/>
        </w:rPr>
        <w:lastRenderedPageBreak/>
        <w:drawing>
          <wp:inline distT="0" distB="0" distL="0" distR="0" wp14:anchorId="649751BC" wp14:editId="4BC96635">
            <wp:extent cx="5943600" cy="269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E77" w:rsidRDefault="00650E77" w:rsidP="00650E77"/>
    <w:p w:rsidR="00650E77" w:rsidRDefault="00650E77" w:rsidP="00650E77"/>
    <w:p w:rsidR="00650E77" w:rsidRDefault="00650E77" w:rsidP="00650E77"/>
    <w:p w:rsidR="00650E77" w:rsidRDefault="00650E77" w:rsidP="00650E77"/>
    <w:sectPr w:rsidR="0065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25"/>
    <w:rsid w:val="001C5BB9"/>
    <w:rsid w:val="00292C25"/>
    <w:rsid w:val="003D3634"/>
    <w:rsid w:val="00650E77"/>
    <w:rsid w:val="00940135"/>
    <w:rsid w:val="00A33AEA"/>
    <w:rsid w:val="00D1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D1DE3D"/>
  <w15:chartTrackingRefBased/>
  <w15:docId w15:val="{6060B5DA-0798-4E77-B543-63AD81D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58C7C999</Template>
  <TotalTime>25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Nithiyanandham, Aravind</dc:creator>
  <cp:keywords/>
  <dc:description/>
  <cp:lastModifiedBy>Aravind Nithiyanandham</cp:lastModifiedBy>
  <cp:revision>3</cp:revision>
  <dcterms:created xsi:type="dcterms:W3CDTF">2020-08-23T07:14:00Z</dcterms:created>
  <dcterms:modified xsi:type="dcterms:W3CDTF">2021-03-27T09:58:00Z</dcterms:modified>
</cp:coreProperties>
</file>